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9D39D4" w14:paraId="6FD83A51" w14:textId="77777777" w:rsidTr="00AC754E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E9A6824" w14:textId="6E075280" w:rsidR="00692703" w:rsidRPr="009D39D4" w:rsidRDefault="006F7E41" w:rsidP="0006088E">
            <w:pPr>
              <w:pStyle w:val="Title"/>
              <w:rPr>
                <w:rFonts w:asciiTheme="minorHAnsi" w:hAnsiTheme="minorHAnsi" w:cstheme="minorHAnsi"/>
              </w:rPr>
            </w:pPr>
            <w:r w:rsidRPr="009D39D4">
              <w:rPr>
                <w:rFonts w:asciiTheme="minorHAnsi" w:hAnsiTheme="minorHAnsi" w:cstheme="minorHAnsi"/>
              </w:rPr>
              <w:t>sunil balami</w:t>
            </w:r>
          </w:p>
          <w:p w14:paraId="149A1B87" w14:textId="31F3BC71" w:rsidR="00692703" w:rsidRPr="009D39D4" w:rsidRDefault="005D268A" w:rsidP="0006088E">
            <w:pPr>
              <w:pStyle w:val="ContactInfo"/>
              <w:contextualSpacing w:val="0"/>
              <w:rPr>
                <w:rFonts w:cstheme="minorHAnsi"/>
              </w:rPr>
            </w:pPr>
            <w:r w:rsidRPr="009D39D4">
              <w:rPr>
                <w:rFonts w:cstheme="minorHAnsi"/>
              </w:rPr>
              <w:t xml:space="preserve">2/4 Fourth </w:t>
            </w:r>
            <w:r w:rsidR="0006088E" w:rsidRPr="009D39D4">
              <w:rPr>
                <w:rFonts w:cstheme="minorHAnsi"/>
              </w:rPr>
              <w:t>avenue,</w:t>
            </w:r>
            <w:r w:rsidR="00AC754E" w:rsidRPr="009D39D4">
              <w:rPr>
                <w:rFonts w:cstheme="minorHAnsi"/>
              </w:rPr>
              <w:t xml:space="preserve"> </w:t>
            </w:r>
            <w:r w:rsidR="00B21C18" w:rsidRPr="009D39D4">
              <w:rPr>
                <w:rFonts w:cstheme="minorHAnsi"/>
              </w:rPr>
              <w:t>Campsie</w:t>
            </w:r>
          </w:p>
          <w:p w14:paraId="24FA2960" w14:textId="06BB68F9" w:rsidR="005D268A" w:rsidRPr="009D39D4" w:rsidRDefault="005D268A" w:rsidP="0006088E">
            <w:pPr>
              <w:pStyle w:val="ContactInfo"/>
              <w:contextualSpacing w:val="0"/>
              <w:rPr>
                <w:rFonts w:cstheme="minorHAnsi"/>
              </w:rPr>
            </w:pPr>
            <w:r w:rsidRPr="009D39D4">
              <w:rPr>
                <w:rFonts w:cstheme="minorHAnsi"/>
              </w:rPr>
              <w:t>Contact: 045</w:t>
            </w:r>
            <w:r w:rsidR="00FF58B4">
              <w:rPr>
                <w:rFonts w:cstheme="minorHAnsi"/>
              </w:rPr>
              <w:t>2644312</w:t>
            </w:r>
          </w:p>
          <w:p w14:paraId="771EB37A" w14:textId="158E6F39" w:rsidR="00692703" w:rsidRPr="009D39D4" w:rsidRDefault="00A06C4B" w:rsidP="0006088E">
            <w:pPr>
              <w:pStyle w:val="ContactInfoEmphasis"/>
              <w:contextualSpacing w:val="0"/>
              <w:rPr>
                <w:rFonts w:cstheme="minorHAnsi"/>
              </w:rPr>
            </w:pPr>
            <w:sdt>
              <w:sdtPr>
                <w:rPr>
                  <w:rFonts w:cstheme="minorHAnsi"/>
                  <w:color w:val="0070C0"/>
                </w:rPr>
                <w:alias w:val="Enter email:"/>
                <w:tag w:val="Enter email:"/>
                <w:id w:val="1154873695"/>
                <w:placeholder>
                  <w:docPart w:val="CECF3A3899734A08BAC6D24D060C36B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9D39D4">
                  <w:rPr>
                    <w:rFonts w:cstheme="minorHAnsi"/>
                    <w:color w:val="0070C0"/>
                  </w:rPr>
                  <w:t>Email</w:t>
                </w:r>
              </w:sdtContent>
            </w:sdt>
            <w:r w:rsidR="006F7E41" w:rsidRPr="009D39D4">
              <w:rPr>
                <w:rFonts w:cstheme="minorHAnsi"/>
                <w:color w:val="0070C0"/>
              </w:rPr>
              <w:t>: skstha77@gmail.com</w:t>
            </w:r>
          </w:p>
        </w:tc>
      </w:tr>
      <w:tr w:rsidR="009571D8" w:rsidRPr="009D39D4" w14:paraId="0E42BEBD" w14:textId="77777777" w:rsidTr="00AC754E">
        <w:tc>
          <w:tcPr>
            <w:tcW w:w="9360" w:type="dxa"/>
            <w:tcMar>
              <w:top w:w="432" w:type="dxa"/>
            </w:tcMar>
          </w:tcPr>
          <w:p w14:paraId="55421DF3" w14:textId="77777777" w:rsidR="00AC754E" w:rsidRPr="009D39D4" w:rsidRDefault="00AC754E" w:rsidP="00AD3B2B">
            <w:pPr>
              <w:jc w:val="both"/>
              <w:rPr>
                <w:rFonts w:cstheme="minorHAnsi"/>
                <w:b/>
                <w:color w:val="404040" w:themeColor="text1" w:themeTint="BF"/>
                <w:sz w:val="28"/>
                <w:szCs w:val="28"/>
                <w:lang w:val="en-GB"/>
              </w:rPr>
            </w:pPr>
            <w:r w:rsidRPr="009D39D4">
              <w:rPr>
                <w:rFonts w:cstheme="minorHAnsi"/>
                <w:b/>
                <w:color w:val="404040" w:themeColor="text1" w:themeTint="BF"/>
                <w:sz w:val="28"/>
                <w:szCs w:val="28"/>
                <w:lang w:val="en-GB"/>
              </w:rPr>
              <w:t>Work Philosophy</w:t>
            </w:r>
          </w:p>
          <w:p w14:paraId="6483DC1A" w14:textId="0718155B" w:rsidR="00AC754E" w:rsidRPr="009D39D4" w:rsidRDefault="00AC754E" w:rsidP="00AD3B2B">
            <w:pPr>
              <w:jc w:val="both"/>
              <w:rPr>
                <w:rFonts w:cstheme="minorHAnsi"/>
                <w:lang w:val="en-GB"/>
              </w:rPr>
            </w:pPr>
            <w:r w:rsidRPr="009D39D4">
              <w:rPr>
                <w:rFonts w:cstheme="minorHAnsi"/>
                <w:lang w:val="en-GB"/>
              </w:rPr>
              <w:t>Believe in hard work and honesty and want to become a valuable resource of the organisation I work in</w:t>
            </w:r>
            <w:r w:rsidR="002B3202" w:rsidRPr="009D39D4">
              <w:rPr>
                <w:rFonts w:cstheme="minorHAnsi"/>
                <w:lang w:val="en-GB"/>
              </w:rPr>
              <w:t>.</w:t>
            </w:r>
          </w:p>
          <w:p w14:paraId="319FAFB5" w14:textId="77777777" w:rsidR="00AC754E" w:rsidRPr="009D39D4" w:rsidRDefault="00AC754E" w:rsidP="00AD3B2B">
            <w:pPr>
              <w:jc w:val="both"/>
              <w:rPr>
                <w:rFonts w:cstheme="minorHAnsi"/>
              </w:rPr>
            </w:pPr>
          </w:p>
          <w:p w14:paraId="5624798F" w14:textId="77777777" w:rsidR="00AC754E" w:rsidRPr="009D39D4" w:rsidRDefault="00AC754E" w:rsidP="00AD3B2B">
            <w:pPr>
              <w:jc w:val="both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D39D4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Professional Summary</w:t>
            </w:r>
          </w:p>
          <w:p w14:paraId="2062ED9F" w14:textId="7215AD45" w:rsidR="00AC754E" w:rsidRPr="009D39D4" w:rsidRDefault="00AC754E" w:rsidP="00AD3B2B">
            <w:pPr>
              <w:jc w:val="both"/>
              <w:rPr>
                <w:rFonts w:cstheme="minorHAnsi"/>
              </w:rPr>
            </w:pPr>
            <w:r w:rsidRPr="009D39D4">
              <w:rPr>
                <w:rFonts w:cstheme="minorHAnsi"/>
              </w:rPr>
              <w:t xml:space="preserve">I am </w:t>
            </w:r>
            <w:r w:rsidR="005D268A" w:rsidRPr="009D39D4">
              <w:rPr>
                <w:rFonts w:cstheme="minorHAnsi"/>
              </w:rPr>
              <w:t>pleased</w:t>
            </w:r>
            <w:r w:rsidRPr="009D39D4">
              <w:rPr>
                <w:rFonts w:cstheme="minorHAnsi"/>
              </w:rPr>
              <w:t xml:space="preserve"> to off</w:t>
            </w:r>
            <w:r w:rsidR="006F7E41" w:rsidRPr="009D39D4">
              <w:rPr>
                <w:rFonts w:cstheme="minorHAnsi"/>
              </w:rPr>
              <w:t>er my experience in retail and hospitality</w:t>
            </w:r>
            <w:r w:rsidRPr="009D39D4">
              <w:rPr>
                <w:rFonts w:cstheme="minorHAnsi"/>
              </w:rPr>
              <w:t xml:space="preserve">. I appreciate the challenges this field </w:t>
            </w:r>
            <w:r w:rsidR="00726677" w:rsidRPr="009D39D4">
              <w:rPr>
                <w:rFonts w:cstheme="minorHAnsi"/>
              </w:rPr>
              <w:t>offers,</w:t>
            </w:r>
            <w:r w:rsidRPr="009D39D4">
              <w:rPr>
                <w:rFonts w:cstheme="minorHAnsi"/>
              </w:rPr>
              <w:t xml:space="preserve"> and I boast a solid work</w:t>
            </w:r>
            <w:r w:rsidR="006F7E41" w:rsidRPr="009D39D4">
              <w:rPr>
                <w:rFonts w:cstheme="minorHAnsi"/>
              </w:rPr>
              <w:t xml:space="preserve"> ethic. I am familiar with</w:t>
            </w:r>
            <w:r w:rsidR="00907077">
              <w:rPr>
                <w:rFonts w:cstheme="minorHAnsi"/>
              </w:rPr>
              <w:t xml:space="preserve"> duties of </w:t>
            </w:r>
            <w:proofErr w:type="gramStart"/>
            <w:r w:rsidR="00907077">
              <w:rPr>
                <w:rFonts w:cstheme="minorHAnsi"/>
              </w:rPr>
              <w:t xml:space="preserve">barista, </w:t>
            </w:r>
            <w:r w:rsidR="006F7E41" w:rsidRPr="009D39D4">
              <w:rPr>
                <w:rFonts w:cstheme="minorHAnsi"/>
              </w:rPr>
              <w:t xml:space="preserve"> beverage</w:t>
            </w:r>
            <w:proofErr w:type="gramEnd"/>
            <w:r w:rsidR="006F7E41" w:rsidRPr="009D39D4">
              <w:rPr>
                <w:rFonts w:cstheme="minorHAnsi"/>
              </w:rPr>
              <w:t xml:space="preserve"> and liquor</w:t>
            </w:r>
            <w:r w:rsidRPr="009D39D4">
              <w:rPr>
                <w:rFonts w:cstheme="minorHAnsi"/>
              </w:rPr>
              <w:t>, storage</w:t>
            </w:r>
            <w:r w:rsidR="006F7E41" w:rsidRPr="009D39D4">
              <w:rPr>
                <w:rFonts w:cstheme="minorHAnsi"/>
              </w:rPr>
              <w:t xml:space="preserve">, </w:t>
            </w:r>
            <w:r w:rsidR="000C5DA3" w:rsidRPr="009D39D4">
              <w:rPr>
                <w:rFonts w:cstheme="minorHAnsi"/>
              </w:rPr>
              <w:t>handling</w:t>
            </w:r>
            <w:r w:rsidR="005D268A" w:rsidRPr="009D39D4">
              <w:rPr>
                <w:rFonts w:cstheme="minorHAnsi"/>
              </w:rPr>
              <w:t>,</w:t>
            </w:r>
            <w:r w:rsidRPr="009D39D4">
              <w:rPr>
                <w:rFonts w:cstheme="minorHAnsi"/>
              </w:rPr>
              <w:t xml:space="preserve"> and customer service.</w:t>
            </w:r>
          </w:p>
        </w:tc>
      </w:tr>
    </w:tbl>
    <w:p w14:paraId="319C0133" w14:textId="4FD213BD" w:rsidR="004E01EB" w:rsidRDefault="00A06C4B" w:rsidP="00907077">
      <w:pPr>
        <w:pStyle w:val="Heading1"/>
        <w:tabs>
          <w:tab w:val="left" w:pos="1870"/>
        </w:tabs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C749C6ADB75A48F0A9A6F00A5865CF98"/>
          </w:placeholder>
          <w:temporary/>
          <w:showingPlcHdr/>
          <w15:appearance w15:val="hidden"/>
        </w:sdtPr>
        <w:sdtEndPr/>
        <w:sdtContent>
          <w:r w:rsidR="004E01EB" w:rsidRPr="009D39D4">
            <w:rPr>
              <w:rFonts w:asciiTheme="minorHAnsi" w:hAnsiTheme="minorHAnsi" w:cstheme="minorHAnsi"/>
            </w:rPr>
            <w:t>Experience</w:t>
          </w:r>
        </w:sdtContent>
      </w:sdt>
      <w:r w:rsidR="00907077">
        <w:rPr>
          <w:rFonts w:asciiTheme="minorHAnsi" w:hAnsiTheme="minorHAnsi" w:cstheme="minorHAnsi"/>
        </w:rPr>
        <w:tab/>
      </w:r>
    </w:p>
    <w:p w14:paraId="494C0A35" w14:textId="77777777" w:rsidR="00907077" w:rsidRPr="009D39D4" w:rsidRDefault="00907077" w:rsidP="00907077">
      <w:pPr>
        <w:pStyle w:val="Heading1"/>
        <w:tabs>
          <w:tab w:val="left" w:pos="1870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5132" w:type="pct"/>
        <w:tblInd w:w="-165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83"/>
      </w:tblGrid>
      <w:tr w:rsidR="001D0BF1" w:rsidRPr="009D39D4" w14:paraId="2375384F" w14:textId="77777777" w:rsidTr="00613505">
        <w:trPr>
          <w:trHeight w:val="2372"/>
        </w:trPr>
        <w:tc>
          <w:tcPr>
            <w:tcW w:w="9583" w:type="dxa"/>
          </w:tcPr>
          <w:p w14:paraId="3BE0CF3A" w14:textId="77777777" w:rsidR="00907077" w:rsidRPr="009D39D4" w:rsidRDefault="00907077" w:rsidP="00907077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cstheme="minorHAnsi"/>
              </w:rPr>
            </w:pPr>
            <w:r>
              <w:rPr>
                <w:rFonts w:cstheme="minorHAnsi"/>
              </w:rPr>
              <w:t>Barista and Customer service</w:t>
            </w:r>
            <w:r w:rsidRPr="009D39D4">
              <w:rPr>
                <w:rFonts w:cstheme="minorHAnsi"/>
              </w:rPr>
              <w:t xml:space="preserve">, </w:t>
            </w:r>
            <w:r w:rsidRPr="009D39D4">
              <w:rPr>
                <w:rStyle w:val="SubtleReference"/>
                <w:rFonts w:cstheme="minorHAnsi"/>
              </w:rPr>
              <w:t>Bellevue cottage by antoine, glebe</w:t>
            </w:r>
          </w:p>
          <w:p w14:paraId="3A7AAD93" w14:textId="77777777" w:rsidR="00907077" w:rsidRPr="009D39D4" w:rsidRDefault="00907077" w:rsidP="00907077">
            <w:pPr>
              <w:pStyle w:val="Heading3"/>
              <w:contextualSpacing w:val="0"/>
              <w:jc w:val="both"/>
              <w:outlineLvl w:val="2"/>
              <w:rPr>
                <w:rFonts w:cstheme="minorHAnsi"/>
              </w:rPr>
            </w:pPr>
            <w:r w:rsidRPr="009D39D4">
              <w:rPr>
                <w:rFonts w:cstheme="minorHAnsi"/>
                <w:bCs/>
                <w:kern w:val="1"/>
              </w:rPr>
              <w:t>March 2018</w:t>
            </w:r>
            <w:r w:rsidRPr="009D39D4">
              <w:rPr>
                <w:rFonts w:cstheme="minorHAnsi"/>
              </w:rPr>
              <w:t xml:space="preserve"> – current </w:t>
            </w:r>
          </w:p>
          <w:p w14:paraId="0F61C183" w14:textId="77777777" w:rsidR="00907077" w:rsidRPr="009D39D4" w:rsidRDefault="00907077" w:rsidP="00907077">
            <w:pPr>
              <w:jc w:val="both"/>
              <w:rPr>
                <w:rFonts w:cstheme="minorHAnsi"/>
                <w:b/>
                <w:color w:val="080808"/>
                <w:sz w:val="28"/>
                <w:szCs w:val="28"/>
              </w:rPr>
            </w:pPr>
            <w:r w:rsidRPr="009D39D4">
              <w:rPr>
                <w:rFonts w:cstheme="minorHAnsi"/>
                <w:b/>
                <w:bCs/>
                <w:kern w:val="1"/>
                <w:sz w:val="28"/>
                <w:szCs w:val="28"/>
                <w:u w:val="single"/>
              </w:rPr>
              <w:t>Duties and responsibilities include</w:t>
            </w:r>
          </w:p>
          <w:p w14:paraId="344981A7" w14:textId="77777777" w:rsidR="00907077" w:rsidRPr="009D39D4" w:rsidRDefault="00907077" w:rsidP="00907077">
            <w:pPr>
              <w:numPr>
                <w:ilvl w:val="0"/>
                <w:numId w:val="22"/>
              </w:numPr>
              <w:shd w:val="clear" w:color="auto" w:fill="FFFFFF"/>
              <w:spacing w:after="75"/>
              <w:ind w:left="900"/>
              <w:jc w:val="both"/>
              <w:rPr>
                <w:rFonts w:eastAsia="Times New Roman" w:cstheme="minorHAnsi"/>
                <w:color w:val="58585F"/>
              </w:rPr>
            </w:pPr>
            <w:r w:rsidRPr="009D39D4">
              <w:rPr>
                <w:rFonts w:eastAsia="Times New Roman" w:cstheme="minorHAnsi"/>
                <w:color w:val="58585F"/>
              </w:rPr>
              <w:t>Counted cash in register drawer at beginning and end of shift</w:t>
            </w:r>
          </w:p>
          <w:p w14:paraId="02FFACF4" w14:textId="77777777" w:rsidR="00907077" w:rsidRPr="009D39D4" w:rsidRDefault="00907077" w:rsidP="00907077">
            <w:pPr>
              <w:numPr>
                <w:ilvl w:val="0"/>
                <w:numId w:val="22"/>
              </w:numPr>
              <w:shd w:val="clear" w:color="auto" w:fill="FFFFFF"/>
              <w:spacing w:after="75"/>
              <w:ind w:left="900"/>
              <w:jc w:val="both"/>
              <w:rPr>
                <w:rFonts w:eastAsia="Times New Roman" w:cstheme="minorHAnsi"/>
                <w:color w:val="58585F"/>
              </w:rPr>
            </w:pPr>
            <w:r w:rsidRPr="009D39D4">
              <w:rPr>
                <w:rFonts w:eastAsia="Times New Roman" w:cstheme="minorHAnsi"/>
                <w:color w:val="58585F"/>
              </w:rPr>
              <w:t>Cultivated customer loyalty, promoted repeat customers and improved sales</w:t>
            </w:r>
          </w:p>
          <w:p w14:paraId="259AB27B" w14:textId="77777777" w:rsidR="00907077" w:rsidRPr="009D39D4" w:rsidRDefault="00907077" w:rsidP="00907077">
            <w:pPr>
              <w:numPr>
                <w:ilvl w:val="0"/>
                <w:numId w:val="22"/>
              </w:numPr>
              <w:shd w:val="clear" w:color="auto" w:fill="FFFFFF"/>
              <w:spacing w:after="75"/>
              <w:ind w:left="900"/>
              <w:jc w:val="both"/>
              <w:rPr>
                <w:rFonts w:eastAsia="Times New Roman" w:cstheme="minorHAnsi"/>
                <w:color w:val="58585F"/>
              </w:rPr>
            </w:pPr>
            <w:r w:rsidRPr="009D39D4">
              <w:rPr>
                <w:rFonts w:eastAsia="Times New Roman" w:cstheme="minorHAnsi"/>
                <w:color w:val="58585F"/>
              </w:rPr>
              <w:t>Maintained customer satisfaction with forward-thinking strategies focused on addressing customer needs and resolving concerns</w:t>
            </w:r>
            <w:r>
              <w:rPr>
                <w:rFonts w:eastAsia="Times New Roman" w:cstheme="minorHAnsi"/>
                <w:color w:val="58585F"/>
              </w:rPr>
              <w:t>.</w:t>
            </w:r>
          </w:p>
          <w:p w14:paraId="3ABDE81C" w14:textId="77777777" w:rsidR="00907077" w:rsidRPr="009D39D4" w:rsidRDefault="00907077" w:rsidP="00907077">
            <w:pPr>
              <w:numPr>
                <w:ilvl w:val="0"/>
                <w:numId w:val="22"/>
              </w:numPr>
              <w:shd w:val="clear" w:color="auto" w:fill="FFFFFF"/>
              <w:spacing w:after="75"/>
              <w:ind w:left="900"/>
              <w:jc w:val="both"/>
              <w:rPr>
                <w:rFonts w:eastAsia="Times New Roman" w:cstheme="minorHAnsi"/>
                <w:color w:val="58585F"/>
              </w:rPr>
            </w:pPr>
            <w:r w:rsidRPr="009D39D4">
              <w:rPr>
                <w:rFonts w:eastAsia="Times New Roman" w:cstheme="minorHAnsi"/>
                <w:color w:val="58585F"/>
              </w:rPr>
              <w:t>Provided primary customer support to internal and external customers in fast-paced environment</w:t>
            </w:r>
          </w:p>
          <w:p w14:paraId="278BDC98" w14:textId="4E281E20" w:rsidR="00907077" w:rsidRDefault="00907077" w:rsidP="00907077">
            <w:pPr>
              <w:numPr>
                <w:ilvl w:val="0"/>
                <w:numId w:val="22"/>
              </w:numPr>
              <w:shd w:val="clear" w:color="auto" w:fill="FFFFFF"/>
              <w:spacing w:after="75"/>
              <w:ind w:left="900"/>
              <w:jc w:val="both"/>
              <w:rPr>
                <w:rFonts w:eastAsia="Times New Roman" w:cstheme="minorHAnsi"/>
                <w:color w:val="58585F"/>
              </w:rPr>
            </w:pPr>
            <w:r w:rsidRPr="009D39D4">
              <w:rPr>
                <w:rFonts w:eastAsia="Times New Roman" w:cstheme="minorHAnsi"/>
                <w:color w:val="58585F"/>
              </w:rPr>
              <w:t>Checked identification for proof-of-age and refusing alcohol sales to underage customers</w:t>
            </w:r>
            <w:r>
              <w:rPr>
                <w:rFonts w:eastAsia="Times New Roman" w:cstheme="minorHAnsi"/>
                <w:color w:val="58585F"/>
              </w:rPr>
              <w:t>.</w:t>
            </w:r>
          </w:p>
          <w:p w14:paraId="741898F3" w14:textId="51CD126F" w:rsidR="00907077" w:rsidRPr="00907077" w:rsidRDefault="00907077" w:rsidP="00907077">
            <w:pPr>
              <w:numPr>
                <w:ilvl w:val="0"/>
                <w:numId w:val="22"/>
              </w:numPr>
              <w:shd w:val="clear" w:color="auto" w:fill="FFFFFF"/>
              <w:spacing w:after="75"/>
              <w:ind w:left="900"/>
              <w:jc w:val="both"/>
              <w:rPr>
                <w:rFonts w:eastAsia="Times New Roman" w:cstheme="minorHAnsi"/>
                <w:color w:val="58585F"/>
              </w:rPr>
            </w:pPr>
            <w:r>
              <w:rPr>
                <w:rFonts w:eastAsia="Times New Roman" w:cstheme="minorHAnsi"/>
                <w:color w:val="58585F"/>
              </w:rPr>
              <w:t>Basic latte arts with fast working speed.</w:t>
            </w:r>
          </w:p>
          <w:p w14:paraId="31D7B8FF" w14:textId="77777777" w:rsidR="00907077" w:rsidRDefault="00907077" w:rsidP="00AD3B2B">
            <w:pPr>
              <w:pStyle w:val="Heading2"/>
              <w:jc w:val="both"/>
              <w:outlineLvl w:val="1"/>
              <w:rPr>
                <w:rFonts w:cstheme="minorHAnsi"/>
                <w:bCs/>
                <w:kern w:val="2"/>
              </w:rPr>
            </w:pPr>
          </w:p>
          <w:p w14:paraId="2EBACB30" w14:textId="57DAE556" w:rsidR="00C862DB" w:rsidRPr="009D39D4" w:rsidRDefault="00C862DB" w:rsidP="00AD3B2B">
            <w:pPr>
              <w:pStyle w:val="Heading2"/>
              <w:jc w:val="both"/>
              <w:outlineLvl w:val="1"/>
              <w:rPr>
                <w:rFonts w:cstheme="minorHAnsi"/>
              </w:rPr>
            </w:pPr>
            <w:r w:rsidRPr="009D39D4">
              <w:rPr>
                <w:rFonts w:cstheme="minorHAnsi"/>
                <w:bCs/>
                <w:kern w:val="2"/>
              </w:rPr>
              <w:t>Bar tender</w:t>
            </w:r>
            <w:r w:rsidR="00A06C4B">
              <w:rPr>
                <w:rFonts w:cstheme="minorHAnsi"/>
                <w:bCs/>
                <w:kern w:val="2"/>
              </w:rPr>
              <w:t xml:space="preserve"> AND BARBACK</w:t>
            </w:r>
          </w:p>
          <w:p w14:paraId="4F11B333" w14:textId="1B6D7811" w:rsidR="00C862DB" w:rsidRPr="009D39D4" w:rsidRDefault="00C862DB" w:rsidP="00AD3B2B">
            <w:pPr>
              <w:pStyle w:val="Heading3"/>
              <w:contextualSpacing w:val="0"/>
              <w:jc w:val="both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t>aug</w:t>
            </w:r>
            <w:r w:rsidRPr="009D39D4">
              <w:rPr>
                <w:rFonts w:cstheme="minorHAnsi"/>
              </w:rPr>
              <w:t xml:space="preserve"> 2019 – </w:t>
            </w:r>
            <w:r>
              <w:rPr>
                <w:rFonts w:cstheme="minorHAnsi"/>
              </w:rPr>
              <w:t>march</w:t>
            </w:r>
            <w:r w:rsidRPr="009D39D4">
              <w:rPr>
                <w:rFonts w:cstheme="minorHAnsi"/>
              </w:rPr>
              <w:t xml:space="preserve"> 20</w:t>
            </w:r>
            <w:r>
              <w:rPr>
                <w:rFonts w:cstheme="minorHAnsi"/>
              </w:rPr>
              <w:t>20</w:t>
            </w:r>
          </w:p>
          <w:p w14:paraId="75147F4B" w14:textId="77777777" w:rsidR="00C862DB" w:rsidRPr="009D39D4" w:rsidRDefault="00C862DB" w:rsidP="00AD3B2B">
            <w:pPr>
              <w:pStyle w:val="Heading2"/>
              <w:jc w:val="both"/>
              <w:outlineLvl w:val="1"/>
              <w:rPr>
                <w:rFonts w:cstheme="minorHAnsi"/>
                <w:b w:val="0"/>
                <w:smallCaps/>
                <w:color w:val="auto"/>
              </w:rPr>
            </w:pPr>
            <w:r w:rsidRPr="009D39D4">
              <w:rPr>
                <w:rStyle w:val="SubtleReference"/>
                <w:rFonts w:cstheme="minorHAnsi"/>
                <w:color w:val="auto"/>
              </w:rPr>
              <w:t>maybe frank, randwick 69 perous road</w:t>
            </w:r>
          </w:p>
          <w:p w14:paraId="2E64634C" w14:textId="77777777" w:rsidR="00C862DB" w:rsidRPr="009D39D4" w:rsidRDefault="00C862DB" w:rsidP="00AD3B2B">
            <w:pPr>
              <w:jc w:val="both"/>
              <w:rPr>
                <w:rFonts w:cstheme="minorHAnsi"/>
                <w:b/>
                <w:bCs/>
                <w:kern w:val="1"/>
                <w:sz w:val="28"/>
                <w:szCs w:val="28"/>
                <w:u w:val="single"/>
              </w:rPr>
            </w:pPr>
            <w:r w:rsidRPr="009D39D4">
              <w:rPr>
                <w:rFonts w:cstheme="minorHAnsi"/>
                <w:b/>
                <w:bCs/>
                <w:kern w:val="1"/>
                <w:sz w:val="28"/>
                <w:szCs w:val="28"/>
                <w:u w:val="single"/>
              </w:rPr>
              <w:t>Duties and responsibilities include</w:t>
            </w:r>
          </w:p>
          <w:p w14:paraId="5C42289C" w14:textId="77777777" w:rsidR="00C862DB" w:rsidRPr="009D39D4" w:rsidRDefault="00C862DB" w:rsidP="00AD3B2B">
            <w:pPr>
              <w:numPr>
                <w:ilvl w:val="0"/>
                <w:numId w:val="21"/>
              </w:numPr>
              <w:shd w:val="clear" w:color="auto" w:fill="FFFFFF"/>
              <w:spacing w:after="75"/>
              <w:jc w:val="both"/>
              <w:rPr>
                <w:rFonts w:eastAsia="Times New Roman" w:cstheme="minorHAnsi"/>
                <w:color w:val="58585F"/>
                <w:sz w:val="21"/>
                <w:szCs w:val="21"/>
              </w:rPr>
            </w:pPr>
            <w:r w:rsidRPr="009D39D4">
              <w:rPr>
                <w:rFonts w:eastAsia="Times New Roman" w:cstheme="minorHAnsi"/>
                <w:color w:val="58585F"/>
                <w:sz w:val="21"/>
                <w:szCs w:val="21"/>
              </w:rPr>
              <w:t>Applied excellent organizational and multitasking abilities to handle simultaneous customer, team and business needs while avoiding unnecessary delays or errors</w:t>
            </w:r>
          </w:p>
          <w:p w14:paraId="711CC5E1" w14:textId="77777777" w:rsidR="00C862DB" w:rsidRPr="009D39D4" w:rsidRDefault="00C862DB" w:rsidP="00AD3B2B">
            <w:pPr>
              <w:numPr>
                <w:ilvl w:val="0"/>
                <w:numId w:val="21"/>
              </w:numPr>
              <w:shd w:val="clear" w:color="auto" w:fill="FFFFFF"/>
              <w:spacing w:after="75"/>
              <w:jc w:val="both"/>
              <w:rPr>
                <w:rFonts w:eastAsia="Times New Roman" w:cstheme="minorHAnsi"/>
                <w:color w:val="58585F"/>
                <w:sz w:val="21"/>
                <w:szCs w:val="21"/>
              </w:rPr>
            </w:pPr>
            <w:r w:rsidRPr="009D39D4">
              <w:rPr>
                <w:rFonts w:eastAsia="Times New Roman" w:cstheme="minorHAnsi"/>
                <w:color w:val="58585F"/>
                <w:sz w:val="21"/>
                <w:szCs w:val="21"/>
              </w:rPr>
              <w:t>Upsold daily specials and beverage promotions to exceed daily sales goals</w:t>
            </w:r>
          </w:p>
          <w:p w14:paraId="77E04770" w14:textId="77777777" w:rsidR="00C862DB" w:rsidRPr="009D39D4" w:rsidRDefault="00C862DB" w:rsidP="00AD3B2B">
            <w:pPr>
              <w:numPr>
                <w:ilvl w:val="0"/>
                <w:numId w:val="21"/>
              </w:numPr>
              <w:shd w:val="clear" w:color="auto" w:fill="FFFFFF"/>
              <w:spacing w:after="75"/>
              <w:jc w:val="both"/>
              <w:rPr>
                <w:rFonts w:eastAsia="Times New Roman" w:cstheme="minorHAnsi"/>
                <w:color w:val="58585F"/>
                <w:sz w:val="21"/>
                <w:szCs w:val="21"/>
              </w:rPr>
            </w:pPr>
            <w:r w:rsidRPr="009D39D4">
              <w:rPr>
                <w:rFonts w:eastAsia="Times New Roman" w:cstheme="minorHAnsi"/>
                <w:color w:val="58585F"/>
                <w:sz w:val="21"/>
                <w:szCs w:val="21"/>
              </w:rPr>
              <w:t>Maintained secure cash drawers, promptly resolving discrepancies for accuracy</w:t>
            </w:r>
          </w:p>
          <w:p w14:paraId="722199E2" w14:textId="77777777" w:rsidR="00C862DB" w:rsidRPr="009D39D4" w:rsidRDefault="00C862DB" w:rsidP="00AD3B2B">
            <w:pPr>
              <w:numPr>
                <w:ilvl w:val="0"/>
                <w:numId w:val="21"/>
              </w:numPr>
              <w:shd w:val="clear" w:color="auto" w:fill="FFFFFF"/>
              <w:spacing w:after="75"/>
              <w:jc w:val="both"/>
              <w:rPr>
                <w:rFonts w:eastAsia="Times New Roman" w:cstheme="minorHAnsi"/>
                <w:color w:val="58585F"/>
                <w:sz w:val="21"/>
                <w:szCs w:val="21"/>
              </w:rPr>
            </w:pPr>
            <w:r w:rsidRPr="009D39D4">
              <w:rPr>
                <w:rFonts w:eastAsia="Times New Roman" w:cstheme="minorHAnsi"/>
                <w:color w:val="58585F"/>
                <w:sz w:val="21"/>
                <w:szCs w:val="21"/>
              </w:rPr>
              <w:t>Kept alcoholic beverages well-stocked and organized to meet expected demands</w:t>
            </w:r>
          </w:p>
          <w:p w14:paraId="765B310A" w14:textId="7642AA70" w:rsidR="00AD3B2B" w:rsidRPr="00907077" w:rsidRDefault="00C862DB" w:rsidP="00907077">
            <w:pPr>
              <w:numPr>
                <w:ilvl w:val="0"/>
                <w:numId w:val="21"/>
              </w:numPr>
              <w:shd w:val="clear" w:color="auto" w:fill="FFFFFF"/>
              <w:spacing w:after="75"/>
              <w:jc w:val="both"/>
              <w:rPr>
                <w:rFonts w:eastAsia="Times New Roman" w:cstheme="minorHAnsi"/>
                <w:color w:val="58585F"/>
                <w:sz w:val="21"/>
                <w:szCs w:val="21"/>
              </w:rPr>
            </w:pPr>
            <w:r w:rsidRPr="009D39D4">
              <w:rPr>
                <w:rFonts w:eastAsia="Times New Roman" w:cstheme="minorHAnsi"/>
                <w:color w:val="58585F"/>
                <w:sz w:val="21"/>
                <w:szCs w:val="21"/>
              </w:rPr>
              <w:t>Managed accurate register and produced daily sales reports backing up inventory usage numbers</w:t>
            </w:r>
          </w:p>
        </w:tc>
      </w:tr>
      <w:tr w:rsidR="00F61DF9" w:rsidRPr="009D39D4" w14:paraId="6640D355" w14:textId="77777777" w:rsidTr="00613505">
        <w:trPr>
          <w:trHeight w:val="1358"/>
        </w:trPr>
        <w:tc>
          <w:tcPr>
            <w:tcW w:w="9583" w:type="dxa"/>
            <w:tcMar>
              <w:top w:w="216" w:type="dxa"/>
            </w:tcMar>
          </w:tcPr>
          <w:p w14:paraId="176A5B64" w14:textId="324D99FC" w:rsidR="00702E7E" w:rsidRPr="009D39D4" w:rsidRDefault="00702E7E" w:rsidP="00AD3B2B">
            <w:pPr>
              <w:shd w:val="clear" w:color="auto" w:fill="FFFFFF"/>
              <w:spacing w:after="75"/>
              <w:jc w:val="both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alias w:val="Education:"/>
        <w:tag w:val="Education:"/>
        <w:id w:val="-1908763273"/>
        <w:placeholder>
          <w:docPart w:val="48A2D9012F97474585C6C3085C77C510"/>
        </w:placeholder>
        <w:temporary/>
        <w:showingPlcHdr/>
        <w15:appearance w15:val="hidden"/>
      </w:sdtPr>
      <w:sdtEndPr/>
      <w:sdtContent>
        <w:p w14:paraId="5FF85312" w14:textId="77777777" w:rsidR="00DA59AA" w:rsidRPr="009D39D4" w:rsidRDefault="00DA59AA" w:rsidP="00AD3B2B">
          <w:pPr>
            <w:pStyle w:val="Heading1"/>
            <w:jc w:val="both"/>
            <w:rPr>
              <w:rFonts w:asciiTheme="minorHAnsi" w:hAnsiTheme="minorHAnsi" w:cstheme="minorHAnsi"/>
            </w:rPr>
          </w:pPr>
          <w:r w:rsidRPr="009D39D4">
            <w:rPr>
              <w:rFonts w:asciiTheme="minorHAnsi" w:hAnsiTheme="minorHAnsi" w:cstheme="minorHAnsi"/>
            </w:rPr>
            <w:t>Education</w:t>
          </w:r>
        </w:p>
      </w:sdtContent>
    </w:sdt>
    <w:tbl>
      <w:tblPr>
        <w:tblStyle w:val="TableGrid"/>
        <w:tblW w:w="5000" w:type="pct"/>
        <w:tblInd w:w="-165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2E6B5F" w:rsidRPr="009D39D4" w14:paraId="5DF9BD2E" w14:textId="77777777" w:rsidTr="00C92D7C">
        <w:trPr>
          <w:trHeight w:val="319"/>
        </w:trPr>
        <w:tc>
          <w:tcPr>
            <w:tcW w:w="9527" w:type="dxa"/>
          </w:tcPr>
          <w:p w14:paraId="5497C8A8" w14:textId="6D5EC857" w:rsidR="002E6B5F" w:rsidRPr="009D39D4" w:rsidRDefault="00726677" w:rsidP="00AD3B2B">
            <w:pPr>
              <w:pStyle w:val="Heading2"/>
              <w:spacing w:line="276" w:lineRule="auto"/>
              <w:jc w:val="both"/>
              <w:outlineLvl w:val="1"/>
              <w:rPr>
                <w:rFonts w:cstheme="minorHAnsi"/>
                <w:b w:val="0"/>
              </w:rPr>
            </w:pPr>
            <w:r w:rsidRPr="009D39D4">
              <w:rPr>
                <w:rFonts w:cstheme="minorHAnsi"/>
              </w:rPr>
              <w:t>BACHELOR’S</w:t>
            </w:r>
            <w:r w:rsidR="002E6B5F" w:rsidRPr="009D39D4">
              <w:rPr>
                <w:rFonts w:cstheme="minorHAnsi"/>
              </w:rPr>
              <w:t xml:space="preserve"> Degree | </w:t>
            </w:r>
            <w:r w:rsidR="00FA57B3" w:rsidRPr="009D39D4">
              <w:rPr>
                <w:rStyle w:val="Emphasis"/>
                <w:rFonts w:cstheme="minorHAnsi"/>
                <w:b w:val="0"/>
                <w:color w:val="161616" w:themeColor="text2"/>
              </w:rPr>
              <w:t>wentworth institude</w:t>
            </w:r>
            <w:r w:rsidR="00C92D7C" w:rsidRPr="009D39D4">
              <w:rPr>
                <w:rStyle w:val="Emphasis"/>
                <w:rFonts w:cstheme="minorHAnsi"/>
                <w:b w:val="0"/>
                <w:color w:val="161616" w:themeColor="text2"/>
              </w:rPr>
              <w:t>, NSW</w:t>
            </w:r>
          </w:p>
        </w:tc>
      </w:tr>
      <w:tr w:rsidR="002E6B5F" w:rsidRPr="009D39D4" w14:paraId="1BBAC3F3" w14:textId="77777777" w:rsidTr="002E6B5F">
        <w:tc>
          <w:tcPr>
            <w:tcW w:w="9527" w:type="dxa"/>
            <w:tcMar>
              <w:top w:w="216" w:type="dxa"/>
            </w:tcMar>
          </w:tcPr>
          <w:p w14:paraId="19A0A99A" w14:textId="5E062565" w:rsidR="002E6B5F" w:rsidRPr="009D39D4" w:rsidRDefault="002E6B5F" w:rsidP="00AD3B2B">
            <w:pPr>
              <w:spacing w:line="276" w:lineRule="auto"/>
              <w:jc w:val="both"/>
              <w:rPr>
                <w:rFonts w:cstheme="minorHAnsi"/>
              </w:rPr>
            </w:pPr>
            <w:r w:rsidRPr="009D39D4">
              <w:rPr>
                <w:rFonts w:cstheme="minorHAnsi"/>
              </w:rPr>
              <w:t>2018   Status – Running</w:t>
            </w:r>
          </w:p>
          <w:p w14:paraId="43973AE2" w14:textId="77777777" w:rsidR="002E6B5F" w:rsidRPr="009D39D4" w:rsidRDefault="002E6B5F" w:rsidP="00AD3B2B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3F417642A35146EE9B982DB5597BE806"/>
        </w:placeholder>
        <w:temporary/>
        <w:showingPlcHdr/>
        <w15:appearance w15:val="hidden"/>
      </w:sdtPr>
      <w:sdtEndPr/>
      <w:sdtContent>
        <w:p w14:paraId="66FBFE91" w14:textId="77777777" w:rsidR="00486277" w:rsidRPr="009D39D4" w:rsidRDefault="00486277" w:rsidP="00AD3B2B">
          <w:pPr>
            <w:pStyle w:val="Heading1"/>
            <w:jc w:val="both"/>
            <w:rPr>
              <w:rFonts w:asciiTheme="minorHAnsi" w:hAnsiTheme="minorHAnsi" w:cstheme="minorHAnsi"/>
            </w:rPr>
          </w:pPr>
          <w:r w:rsidRPr="009D39D4">
            <w:rPr>
              <w:rFonts w:asciiTheme="minorHAnsi" w:hAnsiTheme="minorHAnsi" w:cstheme="minorHAnsi"/>
            </w:rPr>
            <w:t>Skills</w:t>
          </w:r>
        </w:p>
      </w:sdtContent>
    </w:sdt>
    <w:p w14:paraId="13C0DC54" w14:textId="77777777" w:rsidR="00613505" w:rsidRPr="009D39D4" w:rsidRDefault="00613505" w:rsidP="00613505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>
        <w:rPr>
          <w:rFonts w:eastAsia="Times New Roman" w:cstheme="minorHAnsi"/>
          <w:color w:val="58585F"/>
          <w:sz w:val="21"/>
          <w:szCs w:val="21"/>
        </w:rPr>
        <w:t>Basic latte art</w:t>
      </w:r>
    </w:p>
    <w:p w14:paraId="37E04183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Liquor, beer and wine knowledge</w:t>
      </w:r>
    </w:p>
    <w:p w14:paraId="313DFF1B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Responsible alcohol service</w:t>
      </w:r>
    </w:p>
    <w:p w14:paraId="1EB92233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Attending multiple customers</w:t>
      </w:r>
    </w:p>
    <w:p w14:paraId="3F61C137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Fluency in English</w:t>
      </w:r>
    </w:p>
    <w:p w14:paraId="243E27C9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Engaging personality</w:t>
      </w:r>
    </w:p>
    <w:p w14:paraId="7F890476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Merchandising expertise</w:t>
      </w:r>
    </w:p>
    <w:p w14:paraId="467D16C8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Cash register operation</w:t>
      </w:r>
    </w:p>
    <w:p w14:paraId="47DFD07F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Positive attitude</w:t>
      </w:r>
    </w:p>
    <w:p w14:paraId="0B3E0398" w14:textId="77777777" w:rsidR="00FA57B3" w:rsidRPr="009D39D4" w:rsidRDefault="00FA57B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Handling difficult customers</w:t>
      </w:r>
    </w:p>
    <w:p w14:paraId="7D644348" w14:textId="691BDB72" w:rsidR="000C5DA3" w:rsidRPr="009D39D4" w:rsidRDefault="000C5DA3" w:rsidP="00AD3B2B">
      <w:pPr>
        <w:numPr>
          <w:ilvl w:val="0"/>
          <w:numId w:val="24"/>
        </w:numPr>
        <w:shd w:val="clear" w:color="auto" w:fill="FFFFFF"/>
        <w:spacing w:after="75"/>
        <w:ind w:left="900"/>
        <w:jc w:val="both"/>
        <w:rPr>
          <w:rFonts w:eastAsia="Times New Roman" w:cstheme="minorHAnsi"/>
          <w:color w:val="58585F"/>
          <w:sz w:val="21"/>
          <w:szCs w:val="21"/>
        </w:rPr>
      </w:pPr>
      <w:r w:rsidRPr="009D39D4">
        <w:rPr>
          <w:rFonts w:eastAsia="Times New Roman" w:cstheme="minorHAnsi"/>
          <w:color w:val="58585F"/>
          <w:sz w:val="21"/>
          <w:szCs w:val="21"/>
        </w:rPr>
        <w:t>Advance computer knowledge</w:t>
      </w:r>
    </w:p>
    <w:tbl>
      <w:tblPr>
        <w:tblStyle w:val="TableGrid"/>
        <w:tblW w:w="5425" w:type="pct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2E6B5F" w:rsidRPr="009D39D4" w14:paraId="3FA84D2A" w14:textId="77777777" w:rsidTr="00753E30">
        <w:tc>
          <w:tcPr>
            <w:tcW w:w="725" w:type="dxa"/>
            <w:tcMar>
              <w:right w:w="216" w:type="dxa"/>
            </w:tcMar>
            <w:vAlign w:val="bottom"/>
          </w:tcPr>
          <w:p w14:paraId="24DD846D" w14:textId="77777777" w:rsidR="002E6B5F" w:rsidRPr="009D39D4" w:rsidRDefault="002E6B5F" w:rsidP="00AD3B2B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8649" w:type="dxa"/>
          </w:tcPr>
          <w:p w14:paraId="612E1353" w14:textId="77777777" w:rsidR="002E6B5F" w:rsidRPr="009D39D4" w:rsidRDefault="002E6B5F" w:rsidP="00AD3B2B">
            <w:pPr>
              <w:pStyle w:val="Heading1"/>
              <w:spacing w:line="276" w:lineRule="auto"/>
              <w:jc w:val="both"/>
              <w:outlineLvl w:val="0"/>
              <w:rPr>
                <w:rFonts w:asciiTheme="minorHAnsi" w:hAnsiTheme="minorHAnsi" w:cstheme="minorHAnsi"/>
              </w:rPr>
            </w:pPr>
            <w:r w:rsidRPr="009D39D4">
              <w:rPr>
                <w:rFonts w:asciiTheme="minorHAnsi" w:hAnsiTheme="minorHAnsi" w:cstheme="minorHAnsi"/>
              </w:rPr>
              <w:t>personal Details</w:t>
            </w:r>
          </w:p>
        </w:tc>
      </w:tr>
    </w:tbl>
    <w:p w14:paraId="36A52152" w14:textId="18161638" w:rsidR="002E6B5F" w:rsidRPr="009D39D4" w:rsidRDefault="002E6B5F" w:rsidP="00AD3B2B">
      <w:pPr>
        <w:spacing w:line="276" w:lineRule="auto"/>
        <w:jc w:val="both"/>
        <w:rPr>
          <w:rFonts w:cstheme="minorHAnsi"/>
          <w:iCs/>
        </w:rPr>
      </w:pPr>
      <w:r w:rsidRPr="009D39D4">
        <w:rPr>
          <w:rFonts w:cstheme="minorHAnsi"/>
          <w:iCs/>
        </w:rPr>
        <w:t>Date of Birth</w:t>
      </w:r>
      <w:r w:rsidRPr="009D39D4">
        <w:rPr>
          <w:rFonts w:cstheme="minorHAnsi"/>
          <w:iCs/>
        </w:rPr>
        <w:tab/>
      </w:r>
      <w:r w:rsidRPr="009D39D4">
        <w:rPr>
          <w:rFonts w:cstheme="minorHAnsi"/>
          <w:iCs/>
        </w:rPr>
        <w:tab/>
        <w:t>:</w:t>
      </w:r>
      <w:r w:rsidRPr="009D39D4">
        <w:rPr>
          <w:rFonts w:cstheme="minorHAnsi"/>
          <w:iCs/>
        </w:rPr>
        <w:tab/>
      </w:r>
      <w:r w:rsidR="000C5DA3" w:rsidRPr="009D39D4">
        <w:rPr>
          <w:rFonts w:cstheme="minorHAnsi"/>
          <w:iCs/>
        </w:rPr>
        <w:t xml:space="preserve">19 September </w:t>
      </w:r>
      <w:r w:rsidR="00C92D7C" w:rsidRPr="009D39D4">
        <w:rPr>
          <w:rFonts w:cstheme="minorHAnsi"/>
          <w:iCs/>
        </w:rPr>
        <w:t xml:space="preserve">1998 </w:t>
      </w:r>
    </w:p>
    <w:p w14:paraId="77FC1131" w14:textId="77777777" w:rsidR="002E6B5F" w:rsidRPr="009D39D4" w:rsidRDefault="002E6B5F" w:rsidP="00AD3B2B">
      <w:pPr>
        <w:spacing w:line="276" w:lineRule="auto"/>
        <w:jc w:val="both"/>
        <w:rPr>
          <w:rFonts w:cstheme="minorHAnsi"/>
          <w:iCs/>
        </w:rPr>
      </w:pPr>
      <w:r w:rsidRPr="009D39D4">
        <w:rPr>
          <w:rFonts w:cstheme="minorHAnsi"/>
          <w:iCs/>
        </w:rPr>
        <w:t>Gender</w:t>
      </w:r>
      <w:r w:rsidRPr="009D39D4">
        <w:rPr>
          <w:rFonts w:cstheme="minorHAnsi"/>
          <w:iCs/>
        </w:rPr>
        <w:tab/>
      </w:r>
      <w:r w:rsidRPr="009D39D4">
        <w:rPr>
          <w:rFonts w:cstheme="minorHAnsi"/>
          <w:iCs/>
        </w:rPr>
        <w:tab/>
      </w:r>
      <w:r w:rsidRPr="009D39D4">
        <w:rPr>
          <w:rFonts w:cstheme="minorHAnsi"/>
          <w:iCs/>
        </w:rPr>
        <w:tab/>
        <w:t>:</w:t>
      </w:r>
      <w:r w:rsidRPr="009D39D4">
        <w:rPr>
          <w:rFonts w:cstheme="minorHAnsi"/>
          <w:iCs/>
        </w:rPr>
        <w:tab/>
        <w:t>Male</w:t>
      </w:r>
    </w:p>
    <w:p w14:paraId="6F56D2CE" w14:textId="60FAFF04" w:rsidR="002E6B5F" w:rsidRPr="009D39D4" w:rsidRDefault="002E6B5F" w:rsidP="00AD3B2B">
      <w:pPr>
        <w:spacing w:line="276" w:lineRule="auto"/>
        <w:jc w:val="both"/>
        <w:rPr>
          <w:rFonts w:cstheme="minorHAnsi"/>
          <w:iCs/>
        </w:rPr>
      </w:pPr>
      <w:r w:rsidRPr="009D39D4">
        <w:rPr>
          <w:rFonts w:cstheme="minorHAnsi"/>
          <w:iCs/>
        </w:rPr>
        <w:t>Nationality</w:t>
      </w:r>
      <w:r w:rsidRPr="009D39D4">
        <w:rPr>
          <w:rFonts w:cstheme="minorHAnsi"/>
          <w:iCs/>
        </w:rPr>
        <w:tab/>
      </w:r>
      <w:r w:rsidRPr="009D39D4">
        <w:rPr>
          <w:rFonts w:cstheme="minorHAnsi"/>
          <w:iCs/>
        </w:rPr>
        <w:tab/>
        <w:t xml:space="preserve">: </w:t>
      </w:r>
      <w:r w:rsidRPr="009D39D4">
        <w:rPr>
          <w:rFonts w:cstheme="minorHAnsi"/>
          <w:iCs/>
        </w:rPr>
        <w:tab/>
        <w:t xml:space="preserve">Nepalese </w:t>
      </w:r>
    </w:p>
    <w:p w14:paraId="6CD3AE89" w14:textId="25426442" w:rsidR="00B51D1B" w:rsidRDefault="002E6B5F" w:rsidP="00AD3B2B">
      <w:pPr>
        <w:spacing w:line="276" w:lineRule="auto"/>
        <w:jc w:val="both"/>
        <w:rPr>
          <w:rFonts w:cstheme="minorHAnsi"/>
          <w:iCs/>
        </w:rPr>
      </w:pPr>
      <w:r w:rsidRPr="009D39D4">
        <w:rPr>
          <w:rFonts w:cstheme="minorHAnsi"/>
          <w:iCs/>
        </w:rPr>
        <w:t>Language Known</w:t>
      </w:r>
      <w:r w:rsidRPr="009D39D4">
        <w:rPr>
          <w:rFonts w:cstheme="minorHAnsi"/>
          <w:iCs/>
        </w:rPr>
        <w:tab/>
        <w:t>:</w:t>
      </w:r>
      <w:r w:rsidRPr="009D39D4">
        <w:rPr>
          <w:rFonts w:cstheme="minorHAnsi"/>
          <w:iCs/>
        </w:rPr>
        <w:tab/>
        <w:t>English, Nepali &amp; Hindi</w:t>
      </w:r>
    </w:p>
    <w:p w14:paraId="7F0D0466" w14:textId="77777777" w:rsidR="00656881" w:rsidRDefault="00656881" w:rsidP="00AD3B2B">
      <w:pPr>
        <w:spacing w:line="276" w:lineRule="auto"/>
        <w:jc w:val="both"/>
        <w:rPr>
          <w:rFonts w:cstheme="minorHAnsi"/>
          <w:iCs/>
        </w:rPr>
      </w:pPr>
    </w:p>
    <w:p w14:paraId="7E3B403C" w14:textId="7D414620" w:rsidR="00656881" w:rsidRDefault="00A06C4B" w:rsidP="00A06C4B">
      <w:pPr>
        <w:spacing w:line="276" w:lineRule="auto"/>
        <w:jc w:val="center"/>
        <w:rPr>
          <w:rFonts w:cstheme="minorHAnsi"/>
          <w:iCs/>
        </w:rPr>
      </w:pPr>
      <w:r w:rsidRPr="00A06C4B">
        <w:rPr>
          <w:rFonts w:cstheme="minorHAnsi"/>
          <w:iCs/>
          <w:color w:val="007D7F" w:themeColor="accent2" w:themeTint="E6"/>
        </w:rPr>
        <w:t>Availability</w:t>
      </w:r>
      <w:r>
        <w:rPr>
          <w:rFonts w:cstheme="minorHAnsi"/>
          <w:iCs/>
        </w:rPr>
        <w:t>: weekdays (early morning to late afternoon)</w:t>
      </w:r>
    </w:p>
    <w:p w14:paraId="4258F893" w14:textId="4C2C30B0" w:rsidR="00656881" w:rsidRDefault="00656881" w:rsidP="00A06C4B">
      <w:pPr>
        <w:spacing w:line="276" w:lineRule="auto"/>
        <w:rPr>
          <w:rFonts w:cstheme="minorHAnsi"/>
          <w:iCs/>
        </w:rPr>
      </w:pPr>
      <w:r>
        <w:rPr>
          <w:rFonts w:cstheme="minorHAnsi"/>
          <w:iCs/>
        </w:rPr>
        <w:t>Thank you!!!</w:t>
      </w:r>
    </w:p>
    <w:p w14:paraId="56549B8A" w14:textId="06DFE18A" w:rsidR="00A06C4B" w:rsidRPr="00A06C4B" w:rsidRDefault="00A06C4B" w:rsidP="00A06C4B">
      <w:pPr>
        <w:tabs>
          <w:tab w:val="left" w:pos="5600"/>
        </w:tabs>
        <w:rPr>
          <w:rFonts w:cstheme="minorHAnsi"/>
        </w:rPr>
      </w:pPr>
      <w:r>
        <w:rPr>
          <w:rFonts w:cstheme="minorHAnsi"/>
        </w:rPr>
        <w:tab/>
      </w:r>
    </w:p>
    <w:sectPr w:rsidR="00A06C4B" w:rsidRPr="00A06C4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45838" w14:textId="77777777" w:rsidR="00546468" w:rsidRDefault="00546468" w:rsidP="0068194B">
      <w:r>
        <w:separator/>
      </w:r>
    </w:p>
    <w:p w14:paraId="1CA921BB" w14:textId="77777777" w:rsidR="00546468" w:rsidRDefault="00546468"/>
    <w:p w14:paraId="1F7FBE0E" w14:textId="77777777" w:rsidR="00546468" w:rsidRDefault="00546468"/>
  </w:endnote>
  <w:endnote w:type="continuationSeparator" w:id="0">
    <w:p w14:paraId="702B7B29" w14:textId="77777777" w:rsidR="00546468" w:rsidRDefault="00546468" w:rsidP="0068194B">
      <w:r>
        <w:continuationSeparator/>
      </w:r>
    </w:p>
    <w:p w14:paraId="4F20C856" w14:textId="77777777" w:rsidR="00546468" w:rsidRDefault="00546468"/>
    <w:p w14:paraId="37B26023" w14:textId="77777777" w:rsidR="00546468" w:rsidRDefault="00546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5D83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D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E933A" w14:textId="77777777" w:rsidR="00546468" w:rsidRDefault="00546468" w:rsidP="0068194B">
      <w:r>
        <w:separator/>
      </w:r>
    </w:p>
    <w:p w14:paraId="097300D3" w14:textId="77777777" w:rsidR="00546468" w:rsidRDefault="00546468"/>
    <w:p w14:paraId="1BF34F95" w14:textId="77777777" w:rsidR="00546468" w:rsidRDefault="00546468"/>
  </w:footnote>
  <w:footnote w:type="continuationSeparator" w:id="0">
    <w:p w14:paraId="31C75581" w14:textId="77777777" w:rsidR="00546468" w:rsidRDefault="00546468" w:rsidP="0068194B">
      <w:r>
        <w:continuationSeparator/>
      </w:r>
    </w:p>
    <w:p w14:paraId="4727F75A" w14:textId="77777777" w:rsidR="00546468" w:rsidRDefault="00546468"/>
    <w:p w14:paraId="63490817" w14:textId="77777777" w:rsidR="00546468" w:rsidRDefault="005464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D7E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58E029" wp14:editId="409C6D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1C261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52215F"/>
    <w:multiLevelType w:val="multilevel"/>
    <w:tmpl w:val="E020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B7E661A"/>
    <w:multiLevelType w:val="hybridMultilevel"/>
    <w:tmpl w:val="880A6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FE5BFA"/>
    <w:multiLevelType w:val="hybridMultilevel"/>
    <w:tmpl w:val="C2DE6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30E7E67"/>
    <w:multiLevelType w:val="multilevel"/>
    <w:tmpl w:val="F2B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551A1"/>
    <w:multiLevelType w:val="hybridMultilevel"/>
    <w:tmpl w:val="BE86AE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D40333"/>
    <w:multiLevelType w:val="hybridMultilevel"/>
    <w:tmpl w:val="FA60B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45EFC"/>
    <w:multiLevelType w:val="hybridMultilevel"/>
    <w:tmpl w:val="2E36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3145B"/>
    <w:multiLevelType w:val="hybridMultilevel"/>
    <w:tmpl w:val="4530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C4A50"/>
    <w:multiLevelType w:val="multilevel"/>
    <w:tmpl w:val="4668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26F42"/>
    <w:multiLevelType w:val="hybridMultilevel"/>
    <w:tmpl w:val="318E82D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20"/>
  </w:num>
  <w:num w:numId="16">
    <w:abstractNumId w:val="13"/>
  </w:num>
  <w:num w:numId="17">
    <w:abstractNumId w:val="18"/>
  </w:num>
  <w:num w:numId="18">
    <w:abstractNumId w:val="23"/>
  </w:num>
  <w:num w:numId="19">
    <w:abstractNumId w:val="19"/>
  </w:num>
  <w:num w:numId="20">
    <w:abstractNumId w:val="15"/>
  </w:num>
  <w:num w:numId="21">
    <w:abstractNumId w:val="12"/>
  </w:num>
  <w:num w:numId="22">
    <w:abstractNumId w:val="10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54E"/>
    <w:rsid w:val="000001EF"/>
    <w:rsid w:val="00007322"/>
    <w:rsid w:val="00007728"/>
    <w:rsid w:val="00024584"/>
    <w:rsid w:val="00024730"/>
    <w:rsid w:val="000330AC"/>
    <w:rsid w:val="000449A2"/>
    <w:rsid w:val="00055E95"/>
    <w:rsid w:val="0006088E"/>
    <w:rsid w:val="0007021F"/>
    <w:rsid w:val="000761E4"/>
    <w:rsid w:val="00085911"/>
    <w:rsid w:val="000B2BA5"/>
    <w:rsid w:val="000C5DA3"/>
    <w:rsid w:val="000F2F8C"/>
    <w:rsid w:val="0010006E"/>
    <w:rsid w:val="001045A8"/>
    <w:rsid w:val="00113224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202"/>
    <w:rsid w:val="002B3FC8"/>
    <w:rsid w:val="002D23C5"/>
    <w:rsid w:val="002D6137"/>
    <w:rsid w:val="002E6B5F"/>
    <w:rsid w:val="002E7E61"/>
    <w:rsid w:val="002F035D"/>
    <w:rsid w:val="002F05E5"/>
    <w:rsid w:val="002F254D"/>
    <w:rsid w:val="002F30E4"/>
    <w:rsid w:val="00303F1C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7A85"/>
    <w:rsid w:val="004319E0"/>
    <w:rsid w:val="00437E8C"/>
    <w:rsid w:val="00440225"/>
    <w:rsid w:val="0044070D"/>
    <w:rsid w:val="004726BC"/>
    <w:rsid w:val="004733D7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4455"/>
    <w:rsid w:val="004E01EB"/>
    <w:rsid w:val="004E251A"/>
    <w:rsid w:val="004E2794"/>
    <w:rsid w:val="00510392"/>
    <w:rsid w:val="00513E2A"/>
    <w:rsid w:val="005221DC"/>
    <w:rsid w:val="00546468"/>
    <w:rsid w:val="00566A35"/>
    <w:rsid w:val="0056701E"/>
    <w:rsid w:val="005740D7"/>
    <w:rsid w:val="005A0F26"/>
    <w:rsid w:val="005A1B10"/>
    <w:rsid w:val="005A6850"/>
    <w:rsid w:val="005B1B1B"/>
    <w:rsid w:val="005C5932"/>
    <w:rsid w:val="005D268A"/>
    <w:rsid w:val="005D3CA7"/>
    <w:rsid w:val="005D4CC1"/>
    <w:rsid w:val="005E384F"/>
    <w:rsid w:val="005F4B91"/>
    <w:rsid w:val="005F55D2"/>
    <w:rsid w:val="00613505"/>
    <w:rsid w:val="006144C7"/>
    <w:rsid w:val="0062312F"/>
    <w:rsid w:val="00625F2C"/>
    <w:rsid w:val="00651FEE"/>
    <w:rsid w:val="00656881"/>
    <w:rsid w:val="006618E9"/>
    <w:rsid w:val="0068194B"/>
    <w:rsid w:val="0068547C"/>
    <w:rsid w:val="00692703"/>
    <w:rsid w:val="006A1962"/>
    <w:rsid w:val="006B5D48"/>
    <w:rsid w:val="006B7D7B"/>
    <w:rsid w:val="006C1A5E"/>
    <w:rsid w:val="006C37CA"/>
    <w:rsid w:val="006E1507"/>
    <w:rsid w:val="006F3892"/>
    <w:rsid w:val="006F7E41"/>
    <w:rsid w:val="00702E7E"/>
    <w:rsid w:val="00712D8B"/>
    <w:rsid w:val="0071488A"/>
    <w:rsid w:val="00726677"/>
    <w:rsid w:val="007273B7"/>
    <w:rsid w:val="00733E0A"/>
    <w:rsid w:val="0074403D"/>
    <w:rsid w:val="00746D44"/>
    <w:rsid w:val="007538DC"/>
    <w:rsid w:val="00757803"/>
    <w:rsid w:val="0075780A"/>
    <w:rsid w:val="007859A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0AA4"/>
    <w:rsid w:val="008F3B14"/>
    <w:rsid w:val="008F6841"/>
    <w:rsid w:val="00901899"/>
    <w:rsid w:val="0090344B"/>
    <w:rsid w:val="00905715"/>
    <w:rsid w:val="00907077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39D4"/>
    <w:rsid w:val="009D44F8"/>
    <w:rsid w:val="009D7289"/>
    <w:rsid w:val="009D7A0B"/>
    <w:rsid w:val="009E3160"/>
    <w:rsid w:val="009F220C"/>
    <w:rsid w:val="009F3B05"/>
    <w:rsid w:val="009F4931"/>
    <w:rsid w:val="00A026D8"/>
    <w:rsid w:val="00A06C4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452"/>
    <w:rsid w:val="00A615E1"/>
    <w:rsid w:val="00A755E8"/>
    <w:rsid w:val="00A93A5D"/>
    <w:rsid w:val="00AB32F8"/>
    <w:rsid w:val="00AB610B"/>
    <w:rsid w:val="00AC754E"/>
    <w:rsid w:val="00AD360E"/>
    <w:rsid w:val="00AD3B2B"/>
    <w:rsid w:val="00AD40FB"/>
    <w:rsid w:val="00AD782D"/>
    <w:rsid w:val="00AE3280"/>
    <w:rsid w:val="00AE7650"/>
    <w:rsid w:val="00B00CF4"/>
    <w:rsid w:val="00B10EBE"/>
    <w:rsid w:val="00B21C18"/>
    <w:rsid w:val="00B236F1"/>
    <w:rsid w:val="00B33A45"/>
    <w:rsid w:val="00B464B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1FB8"/>
    <w:rsid w:val="00C47FA6"/>
    <w:rsid w:val="00C57FC6"/>
    <w:rsid w:val="00C66A7D"/>
    <w:rsid w:val="00C779DA"/>
    <w:rsid w:val="00C814F7"/>
    <w:rsid w:val="00C862DB"/>
    <w:rsid w:val="00C92D7C"/>
    <w:rsid w:val="00CA4B4D"/>
    <w:rsid w:val="00CB35C3"/>
    <w:rsid w:val="00CC7AD3"/>
    <w:rsid w:val="00CD323D"/>
    <w:rsid w:val="00CE4030"/>
    <w:rsid w:val="00CE64B3"/>
    <w:rsid w:val="00CF1A49"/>
    <w:rsid w:val="00D0630C"/>
    <w:rsid w:val="00D243A9"/>
    <w:rsid w:val="00D305E5"/>
    <w:rsid w:val="00D37CD3"/>
    <w:rsid w:val="00D4119D"/>
    <w:rsid w:val="00D66A52"/>
    <w:rsid w:val="00D66DB9"/>
    <w:rsid w:val="00D66EFA"/>
    <w:rsid w:val="00D72A2D"/>
    <w:rsid w:val="00D8672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1EA"/>
    <w:rsid w:val="00DE136D"/>
    <w:rsid w:val="00DE6534"/>
    <w:rsid w:val="00DF4A41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57B3"/>
    <w:rsid w:val="00FB31C1"/>
    <w:rsid w:val="00FB58F2"/>
    <w:rsid w:val="00FC2BAF"/>
    <w:rsid w:val="00FC6AEA"/>
    <w:rsid w:val="00FD3D13"/>
    <w:rsid w:val="00FD78A1"/>
    <w:rsid w:val="00FE55A2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45A0D6"/>
  <w15:chartTrackingRefBased/>
  <w15:docId w15:val="{575C3E35-9044-4BF8-A146-CBB3F555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11"/>
    <w:qFormat/>
    <w:rsid w:val="002E6B5F"/>
    <w:rPr>
      <w:b w:val="0"/>
      <w:iCs/>
      <w:color w:val="505050" w:themeColor="text2" w:themeTint="BF"/>
      <w:sz w:val="26"/>
    </w:rPr>
  </w:style>
  <w:style w:type="paragraph" w:customStyle="1" w:styleId="Icons">
    <w:name w:val="Icons"/>
    <w:basedOn w:val="Normal"/>
    <w:uiPriority w:val="4"/>
    <w:qFormat/>
    <w:rsid w:val="002E6B5F"/>
    <w:pPr>
      <w:spacing w:after="20"/>
      <w:jc w:val="center"/>
    </w:pPr>
    <w:rPr>
      <w:color w:val="505050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z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CF3A3899734A08BAC6D24D060C3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FC01B-9B6E-42C1-8AF5-B9EE25B13DB8}"/>
      </w:docPartPr>
      <w:docPartBody>
        <w:p w:rsidR="00A77A18" w:rsidRDefault="007F178C">
          <w:pPr>
            <w:pStyle w:val="CECF3A3899734A08BAC6D24D060C36B3"/>
          </w:pPr>
          <w:r w:rsidRPr="00CF1A49">
            <w:t>Email</w:t>
          </w:r>
        </w:p>
      </w:docPartBody>
    </w:docPart>
    <w:docPart>
      <w:docPartPr>
        <w:name w:val="C749C6ADB75A48F0A9A6F00A5865C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CF229-127B-4B57-8025-3B2AB59F19DF}"/>
      </w:docPartPr>
      <w:docPartBody>
        <w:p w:rsidR="00A77A18" w:rsidRDefault="007F178C">
          <w:pPr>
            <w:pStyle w:val="C749C6ADB75A48F0A9A6F00A5865CF98"/>
          </w:pPr>
          <w:r w:rsidRPr="00CF1A49">
            <w:t>Experience</w:t>
          </w:r>
        </w:p>
      </w:docPartBody>
    </w:docPart>
    <w:docPart>
      <w:docPartPr>
        <w:name w:val="48A2D9012F97474585C6C3085C77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701A1-D6EB-4B60-AA9F-1D7D79DDC764}"/>
      </w:docPartPr>
      <w:docPartBody>
        <w:p w:rsidR="00A77A18" w:rsidRDefault="007F178C">
          <w:pPr>
            <w:pStyle w:val="48A2D9012F97474585C6C3085C77C510"/>
          </w:pPr>
          <w:r w:rsidRPr="00CF1A49">
            <w:t>Education</w:t>
          </w:r>
        </w:p>
      </w:docPartBody>
    </w:docPart>
    <w:docPart>
      <w:docPartPr>
        <w:name w:val="3F417642A35146EE9B982DB5597BE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D7A8-1FD1-4E8B-90AA-774EC4280494}"/>
      </w:docPartPr>
      <w:docPartBody>
        <w:p w:rsidR="00A77A18" w:rsidRDefault="007F178C">
          <w:pPr>
            <w:pStyle w:val="3F417642A35146EE9B982DB5597BE80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8C"/>
    <w:rsid w:val="00055FBE"/>
    <w:rsid w:val="000E6043"/>
    <w:rsid w:val="001E2B09"/>
    <w:rsid w:val="004501E3"/>
    <w:rsid w:val="00775C1B"/>
    <w:rsid w:val="007F178C"/>
    <w:rsid w:val="008E15D3"/>
    <w:rsid w:val="00A77A18"/>
    <w:rsid w:val="00B87ECA"/>
    <w:rsid w:val="00CC7E3D"/>
    <w:rsid w:val="00D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D24D77AB44C16879AFFD73AD9D54E">
    <w:name w:val="4C3D24D77AB44C16879AFFD73AD9D54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98D3A2C936549318954CB74E3FE16C4">
    <w:name w:val="098D3A2C936549318954CB74E3FE16C4"/>
  </w:style>
  <w:style w:type="paragraph" w:customStyle="1" w:styleId="CAD97C7E4C434C818D806B8D0D09EB1E">
    <w:name w:val="CAD97C7E4C434C818D806B8D0D09EB1E"/>
  </w:style>
  <w:style w:type="paragraph" w:customStyle="1" w:styleId="783E073C2810423C8D524565D1DBAA13">
    <w:name w:val="783E073C2810423C8D524565D1DBAA13"/>
  </w:style>
  <w:style w:type="paragraph" w:customStyle="1" w:styleId="98548DD5C0664C8F91E490CFFA430F94">
    <w:name w:val="98548DD5C0664C8F91E490CFFA430F94"/>
  </w:style>
  <w:style w:type="paragraph" w:customStyle="1" w:styleId="CECF3A3899734A08BAC6D24D060C36B3">
    <w:name w:val="CECF3A3899734A08BAC6D24D060C36B3"/>
  </w:style>
  <w:style w:type="paragraph" w:customStyle="1" w:styleId="4F430449F74547488E6ECC05FB6018C6">
    <w:name w:val="4F430449F74547488E6ECC05FB6018C6"/>
  </w:style>
  <w:style w:type="paragraph" w:customStyle="1" w:styleId="BD3EB8EC0EDA4987B0D2F504D00C8317">
    <w:name w:val="BD3EB8EC0EDA4987B0D2F504D00C8317"/>
  </w:style>
  <w:style w:type="paragraph" w:customStyle="1" w:styleId="1DD0B26324D84C908EFEC6982166438C">
    <w:name w:val="1DD0B26324D84C908EFEC6982166438C"/>
  </w:style>
  <w:style w:type="paragraph" w:customStyle="1" w:styleId="4EF44E54BF7A4308A8BCFB53C6557218">
    <w:name w:val="4EF44E54BF7A4308A8BCFB53C6557218"/>
  </w:style>
  <w:style w:type="paragraph" w:customStyle="1" w:styleId="8B23E345877C45D39B3F990AD982D37D">
    <w:name w:val="8B23E345877C45D39B3F990AD982D37D"/>
  </w:style>
  <w:style w:type="paragraph" w:customStyle="1" w:styleId="C749C6ADB75A48F0A9A6F00A5865CF98">
    <w:name w:val="C749C6ADB75A48F0A9A6F00A5865CF98"/>
  </w:style>
  <w:style w:type="paragraph" w:customStyle="1" w:styleId="474E1292B6914FBDB58B3AAB7B14DF86">
    <w:name w:val="474E1292B6914FBDB58B3AAB7B14DF86"/>
  </w:style>
  <w:style w:type="paragraph" w:customStyle="1" w:styleId="369A25B2885E473B81EE5EE2DF0210E2">
    <w:name w:val="369A25B2885E473B81EE5EE2DF0210E2"/>
  </w:style>
  <w:style w:type="paragraph" w:customStyle="1" w:styleId="8349E8CEE1CF49D4AC2279515EBDB0D6">
    <w:name w:val="8349E8CEE1CF49D4AC2279515EBDB0D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8E94E489D374EFAB2E58F382839A934">
    <w:name w:val="D8E94E489D374EFAB2E58F382839A934"/>
  </w:style>
  <w:style w:type="paragraph" w:customStyle="1" w:styleId="36DE7B441EDC4893889EDEBE0C876C70">
    <w:name w:val="36DE7B441EDC4893889EDEBE0C876C70"/>
  </w:style>
  <w:style w:type="paragraph" w:customStyle="1" w:styleId="5FA178AE2B9643C592416BC261B7C695">
    <w:name w:val="5FA178AE2B9643C592416BC261B7C695"/>
  </w:style>
  <w:style w:type="paragraph" w:customStyle="1" w:styleId="DD18CC43036148F1A0848036E2B506E3">
    <w:name w:val="DD18CC43036148F1A0848036E2B506E3"/>
  </w:style>
  <w:style w:type="paragraph" w:customStyle="1" w:styleId="719AAFFE0E8D460A9AEBB8B4C62755CA">
    <w:name w:val="719AAFFE0E8D460A9AEBB8B4C62755CA"/>
  </w:style>
  <w:style w:type="paragraph" w:customStyle="1" w:styleId="5467F8A61F834212B7541C53CD40C732">
    <w:name w:val="5467F8A61F834212B7541C53CD40C732"/>
  </w:style>
  <w:style w:type="paragraph" w:customStyle="1" w:styleId="B089520A4DC043EE94C008A73739EF13">
    <w:name w:val="B089520A4DC043EE94C008A73739EF13"/>
  </w:style>
  <w:style w:type="paragraph" w:customStyle="1" w:styleId="48A2D9012F97474585C6C3085C77C510">
    <w:name w:val="48A2D9012F97474585C6C3085C77C510"/>
  </w:style>
  <w:style w:type="paragraph" w:customStyle="1" w:styleId="29696D356694464DAF5D700E4A715DC9">
    <w:name w:val="29696D356694464DAF5D700E4A715DC9"/>
  </w:style>
  <w:style w:type="paragraph" w:customStyle="1" w:styleId="C915E12F5FBD4DF1BFA1A321C4C2B4E3">
    <w:name w:val="C915E12F5FBD4DF1BFA1A321C4C2B4E3"/>
  </w:style>
  <w:style w:type="paragraph" w:customStyle="1" w:styleId="CC3AD64EBF2540E7907DD8B753013136">
    <w:name w:val="CC3AD64EBF2540E7907DD8B753013136"/>
  </w:style>
  <w:style w:type="paragraph" w:customStyle="1" w:styleId="3703AE25688A48B281836AF0615985E5">
    <w:name w:val="3703AE25688A48B281836AF0615985E5"/>
  </w:style>
  <w:style w:type="paragraph" w:customStyle="1" w:styleId="1E7F57D675B049238BAD046A0E4BB780">
    <w:name w:val="1E7F57D675B049238BAD046A0E4BB780"/>
  </w:style>
  <w:style w:type="paragraph" w:customStyle="1" w:styleId="73FFC6E8958643B19687A85A6A958D28">
    <w:name w:val="73FFC6E8958643B19687A85A6A958D28"/>
  </w:style>
  <w:style w:type="paragraph" w:customStyle="1" w:styleId="68103CEE6C254B48B6FA256E898DBBEB">
    <w:name w:val="68103CEE6C254B48B6FA256E898DBBEB"/>
  </w:style>
  <w:style w:type="paragraph" w:customStyle="1" w:styleId="2F4AD7605BD94BFE9804E017ABAA812B">
    <w:name w:val="2F4AD7605BD94BFE9804E017ABAA812B"/>
  </w:style>
  <w:style w:type="paragraph" w:customStyle="1" w:styleId="9A2364DF48774FE59942B20607FCB955">
    <w:name w:val="9A2364DF48774FE59942B20607FCB955"/>
  </w:style>
  <w:style w:type="paragraph" w:customStyle="1" w:styleId="5203A14F59854DBF8B99615A65CD401C">
    <w:name w:val="5203A14F59854DBF8B99615A65CD401C"/>
  </w:style>
  <w:style w:type="paragraph" w:customStyle="1" w:styleId="3F417642A35146EE9B982DB5597BE806">
    <w:name w:val="3F417642A35146EE9B982DB5597BE806"/>
  </w:style>
  <w:style w:type="paragraph" w:customStyle="1" w:styleId="3B3BB7E7649E44F4845F4D8D5249C686">
    <w:name w:val="3B3BB7E7649E44F4845F4D8D5249C686"/>
  </w:style>
  <w:style w:type="paragraph" w:customStyle="1" w:styleId="B68C0C1C303046A8A7ACEE643EB393F3">
    <w:name w:val="B68C0C1C303046A8A7ACEE643EB393F3"/>
  </w:style>
  <w:style w:type="paragraph" w:customStyle="1" w:styleId="BAA0B80C44B14E7383CCEDD7F7EC09C8">
    <w:name w:val="BAA0B80C44B14E7383CCEDD7F7EC09C8"/>
  </w:style>
  <w:style w:type="paragraph" w:customStyle="1" w:styleId="7CD5AD45E3974BE88133330A251AB5A8">
    <w:name w:val="7CD5AD45E3974BE88133330A251AB5A8"/>
  </w:style>
  <w:style w:type="paragraph" w:customStyle="1" w:styleId="2122536D035E4A80BE544C2A042B727D">
    <w:name w:val="2122536D035E4A80BE544C2A042B727D"/>
  </w:style>
  <w:style w:type="paragraph" w:customStyle="1" w:styleId="3C4F6BB19B7B43E59CE62F62BA8130A5">
    <w:name w:val="3C4F6BB19B7B43E59CE62F62BA8130A5"/>
  </w:style>
  <w:style w:type="paragraph" w:customStyle="1" w:styleId="F7601D5FF375495AB565A2CE3E523BC3">
    <w:name w:val="F7601D5FF375495AB565A2CE3E523BC3"/>
  </w:style>
  <w:style w:type="paragraph" w:customStyle="1" w:styleId="4FA75A02867740769540970F15030A4B">
    <w:name w:val="4FA75A02867740769540970F15030A4B"/>
    <w:rsid w:val="007F1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0432322845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subedi</dc:creator>
  <cp:keywords/>
  <dc:description/>
  <cp:lastModifiedBy>sunil balami</cp:lastModifiedBy>
  <cp:revision>5</cp:revision>
  <dcterms:created xsi:type="dcterms:W3CDTF">2020-07-23T05:34:00Z</dcterms:created>
  <dcterms:modified xsi:type="dcterms:W3CDTF">2020-08-11T01:11:00Z</dcterms:modified>
  <cp:category/>
</cp:coreProperties>
</file>